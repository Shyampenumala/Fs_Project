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26ADFE7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E2099DA" w14:textId="3007E3F0" w:rsidR="007A0F44" w:rsidRPr="00565B06" w:rsidRDefault="00BF4100" w:rsidP="00174A87">
            <w:pPr>
              <w:pStyle w:val="Title"/>
            </w:pPr>
            <w:r>
              <w:t>shyam</w:t>
            </w:r>
          </w:p>
          <w:p w14:paraId="03BB0E33" w14:textId="39255592" w:rsidR="007A0F44" w:rsidRPr="00565B06" w:rsidRDefault="00BF4100" w:rsidP="00174A87">
            <w:pPr>
              <w:pStyle w:val="Subtitle"/>
            </w:pPr>
            <w:r>
              <w:t>penumala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A1C7160" w14:textId="2AF79C97" w:rsidR="007A0F44" w:rsidRDefault="008C0362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802A1AAF0C494174B4DE7987A6A255F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F4100">
                  <w:t>Plot no 184,</w:t>
                </w:r>
                <w:r w:rsidR="00B31117">
                  <w:t>Sharada enclave</w:t>
                </w:r>
                <w:r w:rsidR="00B31117">
                  <w:br/>
                  <w:t>A</w:t>
                </w:r>
                <w:r w:rsidR="00BF4100">
                  <w:t>dibatla,501510</w:t>
                </w:r>
                <w:r w:rsidR="00B31117">
                  <w:t>,Hyderabad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B63D5C7" wp14:editId="300CEB6A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F0A40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364836" w14:textId="0D4E556A" w:rsidR="007A0F44" w:rsidRDefault="008C0362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A4C4765BBED49A99F24D1AD2E4694D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F4100">
                  <w:t>9959349804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AB01D37" wp14:editId="515DD3C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57B5F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4B81FF0" w14:textId="6EE5C22B" w:rsidR="007A0F44" w:rsidRPr="00565B06" w:rsidRDefault="008C0362" w:rsidP="00DC09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B9FEA45886F241EDB12C86F38E367F2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F4100">
                  <w:t>penumalashyam@gmail.com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7921219" wp14:editId="59CD014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C9E8A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723DD6A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C074775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2F7407F" wp14:editId="72722BF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39739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E4D50DC" w14:textId="77777777" w:rsidR="000E24AC" w:rsidRPr="00565B06" w:rsidRDefault="008C036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F57BD44F5A584FBAAD283E7FD637B73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75F20F02" w14:textId="2BE4F1EF" w:rsidR="00A77B4D" w:rsidRPr="00565B06" w:rsidRDefault="00BF4100" w:rsidP="007850D1">
      <w:r>
        <w:t>To secure a challenge position in an esteemed organization where I can effectively contribute my skills and ensure my growth through the organization.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75E7285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36C852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10C944B" wp14:editId="7AA1CFB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A7280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AAFD0B9" w14:textId="77777777" w:rsidR="00A77B4D" w:rsidRPr="00565B06" w:rsidRDefault="008C036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7877AC1D2EE41C48F238D4B31D23C0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40046BD9" w14:textId="563CD747" w:rsidR="007C0E0E" w:rsidRPr="00565B06" w:rsidRDefault="00BF4100" w:rsidP="00B47E1E">
      <w:pPr>
        <w:pStyle w:val="Heading2"/>
      </w:pPr>
      <w:r>
        <w:t>B.TECH</w:t>
      </w:r>
      <w:r w:rsidR="007C0E0E" w:rsidRPr="00565B06">
        <w:t xml:space="preserve">| </w:t>
      </w:r>
      <w:r>
        <w:rPr>
          <w:rStyle w:val="Emphasis"/>
        </w:rPr>
        <w:t>KESHAV MEMORIAL INSTITUTE OF TECHNOLOGY</w:t>
      </w:r>
    </w:p>
    <w:p w14:paraId="04AA4B9D" w14:textId="333D87DC" w:rsidR="007C0E0E" w:rsidRPr="00565B06" w:rsidRDefault="00BF4100" w:rsidP="004F199F">
      <w:pPr>
        <w:pStyle w:val="Heading3"/>
      </w:pPr>
      <w:r>
        <w:t>FROM 2019</w:t>
      </w:r>
      <w:r w:rsidR="007C0E0E" w:rsidRPr="00565B06">
        <w:t xml:space="preserve"> – </w:t>
      </w:r>
      <w:sdt>
        <w:sdtPr>
          <w:alias w:val="Enter dates to for school 1: "/>
          <w:tag w:val="Enter dates to for school 1: "/>
          <w:id w:val="356771808"/>
          <w:placeholder>
            <w:docPart w:val="74C6550201DB431B95352CFFD8F9648C"/>
          </w:placeholder>
          <w:temporary/>
          <w:showingPlcHdr/>
          <w15:appearance w15:val="hidden"/>
        </w:sdtPr>
        <w:sdtEndPr/>
        <w:sdtContent>
          <w:r w:rsidR="007C0E0E" w:rsidRPr="00565B06">
            <w:t>To</w:t>
          </w:r>
        </w:sdtContent>
      </w:sdt>
      <w:r>
        <w:t xml:space="preserve"> 2023(ONGOING)</w:t>
      </w:r>
    </w:p>
    <w:p w14:paraId="1423691B" w14:textId="71F57557" w:rsidR="000E24AC" w:rsidRPr="00565B06" w:rsidRDefault="00BF4100" w:rsidP="007850D1">
      <w:r>
        <w:t>GPA:</w:t>
      </w:r>
      <w:r w:rsidR="008C0362">
        <w:t>70</w:t>
      </w:r>
      <w:r>
        <w:t>%</w:t>
      </w:r>
    </w:p>
    <w:p w14:paraId="2D83E496" w14:textId="2626FA8C" w:rsidR="007C0E0E" w:rsidRPr="00565B06" w:rsidRDefault="00BF4100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VISHRA JUNIOR KALASALA</w:t>
      </w:r>
    </w:p>
    <w:p w14:paraId="37E515AD" w14:textId="6C78E092" w:rsidR="007C0E0E" w:rsidRPr="00565B06" w:rsidRDefault="008C0362" w:rsidP="004F199F">
      <w:pPr>
        <w:pStyle w:val="Heading3"/>
      </w:pPr>
      <w:sdt>
        <w:sdtPr>
          <w:alias w:val="Enter dates from for school 2: "/>
          <w:tag w:val="Enter dates from for school 2: "/>
          <w:id w:val="-910847279"/>
          <w:placeholder>
            <w:docPart w:val="8B3C29E7B01B4FB59691FDF40AB22460"/>
          </w:placeholder>
          <w:temporary/>
          <w:showingPlcHdr/>
          <w15:appearance w15:val="hidden"/>
        </w:sdtPr>
        <w:sdtEndPr/>
        <w:sdtContent>
          <w:r w:rsidR="007C0E0E" w:rsidRPr="00565B06">
            <w:t>Date</w:t>
          </w:r>
          <w:r w:rsidR="00581515" w:rsidRPr="00565B06">
            <w:t>s</w:t>
          </w:r>
          <w:r w:rsidR="007C0E0E" w:rsidRPr="00565B06">
            <w:t xml:space="preserve"> From</w:t>
          </w:r>
        </w:sdtContent>
      </w:sdt>
      <w:r w:rsidR="007C0E0E" w:rsidRPr="00565B06">
        <w:t xml:space="preserve"> </w:t>
      </w:r>
      <w:r w:rsidR="00BF4100">
        <w:t>2017</w:t>
      </w:r>
      <w:r w:rsidR="007C0E0E" w:rsidRPr="00565B06">
        <w:t xml:space="preserve">– </w:t>
      </w:r>
      <w:sdt>
        <w:sdtPr>
          <w:alias w:val="Enter dates to for school 2: "/>
          <w:tag w:val="Enter dates to for school 2: "/>
          <w:id w:val="-1458402753"/>
          <w:placeholder>
            <w:docPart w:val="B511F90AB12546CD99ACA099244F66A8"/>
          </w:placeholder>
          <w:temporary/>
          <w:showingPlcHdr/>
          <w15:appearance w15:val="hidden"/>
        </w:sdtPr>
        <w:sdtEndPr/>
        <w:sdtContent>
          <w:r w:rsidR="007C0E0E" w:rsidRPr="00565B06">
            <w:t>To</w:t>
          </w:r>
        </w:sdtContent>
      </w:sdt>
      <w:r w:rsidR="00BF4100">
        <w:t xml:space="preserve"> 2019</w:t>
      </w:r>
    </w:p>
    <w:p w14:paraId="64F7843C" w14:textId="732AA106" w:rsidR="00BF4100" w:rsidRDefault="00BF4100" w:rsidP="007C0E0E">
      <w:r>
        <w:t>GPA: 82.8%</w:t>
      </w:r>
    </w:p>
    <w:p w14:paraId="39B2AB16" w14:textId="086711D7" w:rsidR="00BF4100" w:rsidRPr="00565B06" w:rsidRDefault="00BF4100" w:rsidP="00BF4100">
      <w:pPr>
        <w:pStyle w:val="Heading2"/>
      </w:pPr>
      <w:r>
        <w:t>SSC</w:t>
      </w:r>
      <w:r w:rsidRPr="00565B06">
        <w:t xml:space="preserve"> | </w:t>
      </w:r>
      <w:r>
        <w:rPr>
          <w:rStyle w:val="Emphasis"/>
        </w:rPr>
        <w:t>SATYAM HIGH SCHOOL</w:t>
      </w:r>
    </w:p>
    <w:p w14:paraId="165A3CD1" w14:textId="69FDB654" w:rsidR="00BF4100" w:rsidRPr="00565B06" w:rsidRDefault="00BF4100" w:rsidP="00BF4100">
      <w:pPr>
        <w:pStyle w:val="Heading3"/>
      </w:pPr>
      <w:r>
        <w:t>YEAR:2017</w:t>
      </w:r>
    </w:p>
    <w:p w14:paraId="1EDBDEE4" w14:textId="6B8BF45E" w:rsidR="00BF4100" w:rsidRPr="00565B06" w:rsidRDefault="00BF4100" w:rsidP="00BF4100">
      <w:r>
        <w:t>GPA: 88%</w:t>
      </w:r>
    </w:p>
    <w:p w14:paraId="6F394B9F" w14:textId="77777777" w:rsidR="00BF4100" w:rsidRPr="00565B06" w:rsidRDefault="00BF4100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052F43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575F9D6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CA9C053" wp14:editId="0743EFE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EE2E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9FE6AC5" w14:textId="77777777" w:rsidR="005E088C" w:rsidRPr="00565B06" w:rsidRDefault="008C036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DD2F9D677E24CBA959873A980D4255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796FA424" w14:textId="4D225A6F" w:rsidR="005E088C" w:rsidRPr="00565B06" w:rsidRDefault="00944B59" w:rsidP="00B47E1E">
      <w:pPr>
        <w:pStyle w:val="Heading2"/>
      </w:pPr>
      <w:r>
        <w:t>INTERNSHIP</w:t>
      </w:r>
      <w:r w:rsidR="005E088C" w:rsidRPr="00565B06">
        <w:t xml:space="preserve"> | </w:t>
      </w:r>
      <w:r>
        <w:rPr>
          <w:rStyle w:val="Emphasis"/>
        </w:rPr>
        <w:t>MVARO</w:t>
      </w:r>
    </w:p>
    <w:p w14:paraId="4AF8E1D4" w14:textId="6CAB90C3" w:rsidR="005E088C" w:rsidRPr="00565B06" w:rsidRDefault="008C0362" w:rsidP="004F199F">
      <w:pPr>
        <w:pStyle w:val="Heading3"/>
      </w:pPr>
      <w:sdt>
        <w:sdtPr>
          <w:alias w:val="Enter dates from for company 1: "/>
          <w:tag w:val="Enter dates from for company 1: "/>
          <w:id w:val="-1157291985"/>
          <w:placeholder>
            <w:docPart w:val="0C5A477120BE4D39A29BC615FFFDB823"/>
          </w:placeholder>
          <w:temporary/>
          <w:showingPlcHdr/>
          <w15:appearance w15:val="hidden"/>
        </w:sdtPr>
        <w:sdtEndPr/>
        <w:sdtContent>
          <w:r w:rsidR="005E088C" w:rsidRPr="00565B06">
            <w:t>Date</w:t>
          </w:r>
          <w:r w:rsidR="00581515" w:rsidRPr="00565B06">
            <w:t>s</w:t>
          </w:r>
          <w:r w:rsidR="005E088C" w:rsidRPr="00565B06">
            <w:t xml:space="preserve"> From</w:t>
          </w:r>
        </w:sdtContent>
      </w:sdt>
      <w:r w:rsidR="00944B59">
        <w:t xml:space="preserve"> 01-11-2021</w:t>
      </w:r>
      <w:r w:rsidR="005E088C" w:rsidRPr="00565B06">
        <w:t xml:space="preserve">– </w:t>
      </w:r>
      <w:sdt>
        <w:sdtPr>
          <w:alias w:val="Enter dates to for company 1: "/>
          <w:tag w:val="Enter dates to for company 1: "/>
          <w:id w:val="17665806"/>
          <w:placeholder>
            <w:docPart w:val="DE4DDD4DCDEB4A4FB920091B6AB345AC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 w:rsidR="00944B59">
        <w:t xml:space="preserve"> 31-12-2021</w:t>
      </w:r>
    </w:p>
    <w:p w14:paraId="48FC5975" w14:textId="3A75661A" w:rsidR="005E088C" w:rsidRDefault="00944B59" w:rsidP="005E088C">
      <w:r>
        <w:t>Completed EMBEDDED SYSTEMS COURSE of internship through MVRAO merger and acquistitions.</w:t>
      </w:r>
    </w:p>
    <w:p w14:paraId="44DAD108" w14:textId="33093891" w:rsidR="00944B59" w:rsidRDefault="00944B59" w:rsidP="005E088C">
      <w:r>
        <w:t>Course duration:2months.</w:t>
      </w:r>
    </w:p>
    <w:p w14:paraId="7A9E4B49" w14:textId="77777777" w:rsidR="005912DC" w:rsidRDefault="00944B59" w:rsidP="005E088C">
      <w:r>
        <w:t>Project work:</w:t>
      </w:r>
    </w:p>
    <w:p w14:paraId="03CBE507" w14:textId="188764F1" w:rsidR="00944B59" w:rsidRDefault="005912DC" w:rsidP="005E088C">
      <w:r>
        <w:t>1)</w:t>
      </w:r>
      <w:r w:rsidR="00944B59">
        <w:t>8051 BASED LINE FOLLOWING ROBOT</w:t>
      </w:r>
    </w:p>
    <w:p w14:paraId="3223F8A0" w14:textId="77777777" w:rsidR="00E1351C" w:rsidRDefault="005912DC" w:rsidP="005912DC">
      <w:r>
        <w:t>DETAILS:</w:t>
      </w:r>
    </w:p>
    <w:p w14:paraId="7A611E52" w14:textId="353601CC" w:rsidR="005E088C" w:rsidRPr="00565B06" w:rsidRDefault="00E1351C" w:rsidP="005912DC">
      <w:r>
        <w:t>M</w:t>
      </w:r>
      <w:r w:rsidR="005912DC">
        <w:t xml:space="preserve">icroprocessor based line following robot takes input from IR sensors and follows the </w:t>
      </w:r>
      <w:r>
        <w:t>path</w:t>
      </w:r>
      <w:r w:rsidR="005912DC">
        <w:t xml:space="preserve"> based on instructions programmed in EMBEDDED C language.</w:t>
      </w:r>
    </w:p>
    <w:p w14:paraId="7AD51863" w14:textId="1E0C85F0" w:rsidR="005E088C" w:rsidRDefault="005912DC" w:rsidP="005E088C">
      <w:r>
        <w:t>2) COLLEGE PALCEMENT ASSISTANCE CELL (console based application) USING C LANGUAGE</w:t>
      </w:r>
    </w:p>
    <w:p w14:paraId="4817878D" w14:textId="77777777" w:rsidR="00E1351C" w:rsidRDefault="00E1351C" w:rsidP="005E088C">
      <w:r>
        <w:t>DETAILS:</w:t>
      </w:r>
    </w:p>
    <w:p w14:paraId="617B0660" w14:textId="26C0A8C6" w:rsidR="005912DC" w:rsidRDefault="00E1351C" w:rsidP="005E088C">
      <w:r>
        <w:t>Students can search for internships and placements available and apply for them.</w:t>
      </w:r>
    </w:p>
    <w:p w14:paraId="5C0AD600" w14:textId="0C92C7E9" w:rsidR="00E1351C" w:rsidRDefault="00E1351C" w:rsidP="005E088C">
      <w:r>
        <w:t>Companies will post jobs and internships with packages and select eligible students and hire them via selection process.</w:t>
      </w:r>
    </w:p>
    <w:p w14:paraId="7F5A263A" w14:textId="40797F33" w:rsidR="00E1351C" w:rsidRPr="00565B06" w:rsidRDefault="00E1351C" w:rsidP="005E088C">
      <w:r>
        <w:t>Admin manages both students and companies and train students based on criteria given by companies.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14BCB9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C157DAE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457D3F3" wp14:editId="486AF95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9E71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F8375D2" w14:textId="77777777" w:rsidR="00143224" w:rsidRPr="00565B06" w:rsidRDefault="008C036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F63A0ADD0CE4AA1A8CD2433CF89A04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4BAA6DF" w14:textId="77777777" w:rsidTr="00565B06">
        <w:tc>
          <w:tcPr>
            <w:tcW w:w="4320" w:type="dxa"/>
          </w:tcPr>
          <w:p w14:paraId="43CD17B9" w14:textId="04C62D69" w:rsidR="00143224" w:rsidRPr="00565B06" w:rsidRDefault="00162A97" w:rsidP="00565B06">
            <w:pPr>
              <w:pStyle w:val="ListBullet"/>
              <w:spacing w:after="80"/>
            </w:pPr>
            <w:r>
              <w:t>C(data structures),JAVA,PYTHON,MYSQL.</w:t>
            </w:r>
          </w:p>
          <w:p w14:paraId="2E13E7D4" w14:textId="2786368E" w:rsidR="00316CE4" w:rsidRPr="00565B06" w:rsidRDefault="00162A97" w:rsidP="00316CE4">
            <w:pPr>
              <w:pStyle w:val="ListBullet"/>
              <w:spacing w:after="80"/>
            </w:pPr>
            <w:r>
              <w:t>GOOD COMMUNICATION SKILLS.</w:t>
            </w:r>
          </w:p>
        </w:tc>
        <w:tc>
          <w:tcPr>
            <w:tcW w:w="4320" w:type="dxa"/>
            <w:tcMar>
              <w:left w:w="576" w:type="dxa"/>
            </w:tcMar>
          </w:tcPr>
          <w:p w14:paraId="4CB17EC4" w14:textId="57926DAC" w:rsidR="00143224" w:rsidRPr="00565B06" w:rsidRDefault="00162A97" w:rsidP="00565B06">
            <w:pPr>
              <w:pStyle w:val="ListBullet"/>
              <w:spacing w:after="80"/>
            </w:pPr>
            <w:r>
              <w:t>BEING FLEXIBLE WITH SURROUNDINGS.</w:t>
            </w:r>
          </w:p>
          <w:p w14:paraId="5058FB5F" w14:textId="3667AE83" w:rsidR="00F904FC" w:rsidRPr="00565B06" w:rsidRDefault="00162A97" w:rsidP="00565B06">
            <w:pPr>
              <w:pStyle w:val="ListBullet"/>
              <w:spacing w:after="80"/>
            </w:pPr>
            <w:r>
              <w:t>POSITIVE ATTITUDE AT WORK.</w:t>
            </w:r>
          </w:p>
          <w:p w14:paraId="00B04102" w14:textId="23B6C9C7" w:rsidR="00F904FC" w:rsidRPr="00565B06" w:rsidRDefault="00162A97" w:rsidP="00565B06">
            <w:pPr>
              <w:pStyle w:val="ListBullet"/>
              <w:spacing w:after="80"/>
            </w:pPr>
            <w:r>
              <w:t xml:space="preserve">TRY TO UNDERSTAND SITUATION AND PROCEED ACCORDINGLY.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5AC65E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7A074E2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AECD6FF" wp14:editId="7B00E4A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45AA6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1B0C618" w14:textId="77777777" w:rsidR="00AC7C34" w:rsidRPr="00565B06" w:rsidRDefault="008C0362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A4F2503E02F44351A2C33045B936FCDE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1BFB05F3" w14:textId="77777777" w:rsidR="00F634CD" w:rsidRDefault="00F634CD" w:rsidP="00F634CD">
      <w:r>
        <w:t>-&gt;Best student of the year award in upper primary education.</w:t>
      </w:r>
    </w:p>
    <w:p w14:paraId="081FEFA8" w14:textId="77777777" w:rsidR="00F634CD" w:rsidRDefault="00F634CD" w:rsidP="00F634CD">
      <w:r>
        <w:t>-&gt;Languages:English, Telugu, Hindi.</w:t>
      </w:r>
    </w:p>
    <w:p w14:paraId="4C39B23C" w14:textId="40918BEF" w:rsidR="00F634CD" w:rsidRPr="00565B06" w:rsidRDefault="00F634CD" w:rsidP="00F634CD">
      <w:r>
        <w:t>-&gt;Hobbies:Playing chess,carroms</w:t>
      </w:r>
      <w:r w:rsidR="00B31117">
        <w:t>,Reading light novels.</w:t>
      </w:r>
    </w:p>
    <w:p w14:paraId="57E0560E" w14:textId="239165CC" w:rsidR="00F634CD" w:rsidRPr="00565B06" w:rsidRDefault="00F634CD" w:rsidP="00F634CD"/>
    <w:sectPr w:rsidR="00F634CD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E8B6" w14:textId="77777777" w:rsidR="00BF4100" w:rsidRDefault="00BF4100" w:rsidP="00F534FB">
      <w:pPr>
        <w:spacing w:after="0"/>
      </w:pPr>
      <w:r>
        <w:separator/>
      </w:r>
    </w:p>
  </w:endnote>
  <w:endnote w:type="continuationSeparator" w:id="0">
    <w:p w14:paraId="76C7DDE4" w14:textId="77777777" w:rsidR="00BF4100" w:rsidRDefault="00BF410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2EB8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2C72" w14:textId="77777777" w:rsidR="00BF4100" w:rsidRDefault="00BF4100" w:rsidP="00F534FB">
      <w:pPr>
        <w:spacing w:after="0"/>
      </w:pPr>
      <w:r>
        <w:separator/>
      </w:r>
    </w:p>
  </w:footnote>
  <w:footnote w:type="continuationSeparator" w:id="0">
    <w:p w14:paraId="61D8AF3F" w14:textId="77777777" w:rsidR="00BF4100" w:rsidRDefault="00BF410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2CDC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81DC9E" wp14:editId="3DF9560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3B768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76172">
    <w:abstractNumId w:val="9"/>
  </w:num>
  <w:num w:numId="2" w16cid:durableId="1665891890">
    <w:abstractNumId w:val="9"/>
    <w:lvlOverride w:ilvl="0">
      <w:startOverride w:val="1"/>
    </w:lvlOverride>
  </w:num>
  <w:num w:numId="3" w16cid:durableId="1898084378">
    <w:abstractNumId w:val="10"/>
  </w:num>
  <w:num w:numId="4" w16cid:durableId="1368677525">
    <w:abstractNumId w:val="13"/>
  </w:num>
  <w:num w:numId="5" w16cid:durableId="1397162185">
    <w:abstractNumId w:val="8"/>
  </w:num>
  <w:num w:numId="6" w16cid:durableId="1721705076">
    <w:abstractNumId w:val="7"/>
  </w:num>
  <w:num w:numId="7" w16cid:durableId="1254125887">
    <w:abstractNumId w:val="6"/>
  </w:num>
  <w:num w:numId="8" w16cid:durableId="399447407">
    <w:abstractNumId w:val="5"/>
  </w:num>
  <w:num w:numId="9" w16cid:durableId="2108035883">
    <w:abstractNumId w:val="4"/>
  </w:num>
  <w:num w:numId="10" w16cid:durableId="922683425">
    <w:abstractNumId w:val="3"/>
  </w:num>
  <w:num w:numId="11" w16cid:durableId="1977174331">
    <w:abstractNumId w:val="2"/>
  </w:num>
  <w:num w:numId="12" w16cid:durableId="468976472">
    <w:abstractNumId w:val="1"/>
  </w:num>
  <w:num w:numId="13" w16cid:durableId="306130395">
    <w:abstractNumId w:val="0"/>
  </w:num>
  <w:num w:numId="14" w16cid:durableId="1896163576">
    <w:abstractNumId w:val="12"/>
  </w:num>
  <w:num w:numId="15" w16cid:durableId="9797665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0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A97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12DC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C0362"/>
    <w:rsid w:val="008D4FC8"/>
    <w:rsid w:val="008D5A80"/>
    <w:rsid w:val="008E5483"/>
    <w:rsid w:val="008F4532"/>
    <w:rsid w:val="00933CCA"/>
    <w:rsid w:val="0093795C"/>
    <w:rsid w:val="009411E8"/>
    <w:rsid w:val="00944B59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1117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4100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0987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51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0B0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34CD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1BF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2A1AAF0C494174B4DE7987A6A25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63BC0-7F62-4F20-BD60-2167364143D3}"/>
      </w:docPartPr>
      <w:docPartBody>
        <w:p w:rsidR="00EE022C" w:rsidRDefault="00D437C0">
          <w:pPr>
            <w:pStyle w:val="802A1AAF0C494174B4DE7987A6A255F9"/>
          </w:pPr>
          <w:r w:rsidRPr="009D0878">
            <w:t>Address</w:t>
          </w:r>
        </w:p>
      </w:docPartBody>
    </w:docPart>
    <w:docPart>
      <w:docPartPr>
        <w:name w:val="DA4C4765BBED49A99F24D1AD2E469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3C9D7-A7A3-4802-BF1C-C9628C012AC3}"/>
      </w:docPartPr>
      <w:docPartBody>
        <w:p w:rsidR="00EE022C" w:rsidRDefault="00D437C0">
          <w:pPr>
            <w:pStyle w:val="DA4C4765BBED49A99F24D1AD2E4694DB"/>
          </w:pPr>
          <w:r w:rsidRPr="009D0878">
            <w:t>Phone</w:t>
          </w:r>
        </w:p>
      </w:docPartBody>
    </w:docPart>
    <w:docPart>
      <w:docPartPr>
        <w:name w:val="B9FEA45886F241EDB12C86F38E36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F4EAE-20CF-4397-A92B-4BFC3AD3CF64}"/>
      </w:docPartPr>
      <w:docPartBody>
        <w:p w:rsidR="00EE022C" w:rsidRDefault="00D437C0">
          <w:pPr>
            <w:pStyle w:val="B9FEA45886F241EDB12C86F38E367F24"/>
          </w:pPr>
          <w:r w:rsidRPr="009D0878">
            <w:t>Email</w:t>
          </w:r>
        </w:p>
      </w:docPartBody>
    </w:docPart>
    <w:docPart>
      <w:docPartPr>
        <w:name w:val="F57BD44F5A584FBAAD283E7FD637B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18FDE-3BBC-460F-AD92-9E783526588F}"/>
      </w:docPartPr>
      <w:docPartBody>
        <w:p w:rsidR="00EE022C" w:rsidRDefault="00D437C0">
          <w:pPr>
            <w:pStyle w:val="F57BD44F5A584FBAAD283E7FD637B737"/>
          </w:pPr>
          <w:r w:rsidRPr="00D85CA4">
            <w:t>Objective</w:t>
          </w:r>
        </w:p>
      </w:docPartBody>
    </w:docPart>
    <w:docPart>
      <w:docPartPr>
        <w:name w:val="F7877AC1D2EE41C48F238D4B31D23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8C38-0406-4D21-93A9-A307EB8362ED}"/>
      </w:docPartPr>
      <w:docPartBody>
        <w:p w:rsidR="00EE022C" w:rsidRDefault="00D437C0">
          <w:pPr>
            <w:pStyle w:val="F7877AC1D2EE41C48F238D4B31D23C0D"/>
          </w:pPr>
          <w:r w:rsidRPr="00565B06">
            <w:t>Education</w:t>
          </w:r>
        </w:p>
      </w:docPartBody>
    </w:docPart>
    <w:docPart>
      <w:docPartPr>
        <w:name w:val="74C6550201DB431B95352CFFD8F96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3FF01-06E6-479D-A0DA-B1C8D8486775}"/>
      </w:docPartPr>
      <w:docPartBody>
        <w:p w:rsidR="00EE022C" w:rsidRDefault="00D437C0">
          <w:pPr>
            <w:pStyle w:val="74C6550201DB431B95352CFFD8F9648C"/>
          </w:pPr>
          <w:r w:rsidRPr="00565B06">
            <w:t>To</w:t>
          </w:r>
        </w:p>
      </w:docPartBody>
    </w:docPart>
    <w:docPart>
      <w:docPartPr>
        <w:name w:val="8B3C29E7B01B4FB59691FDF40AB2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05FA8-6C41-4B05-A7AE-007F2A47F8AE}"/>
      </w:docPartPr>
      <w:docPartBody>
        <w:p w:rsidR="00EE022C" w:rsidRDefault="00D437C0">
          <w:pPr>
            <w:pStyle w:val="8B3C29E7B01B4FB59691FDF40AB22460"/>
          </w:pPr>
          <w:r w:rsidRPr="00565B06">
            <w:t>Dates From</w:t>
          </w:r>
        </w:p>
      </w:docPartBody>
    </w:docPart>
    <w:docPart>
      <w:docPartPr>
        <w:name w:val="B511F90AB12546CD99ACA099244F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D0AB1-7FD8-49CC-B53D-589EDC0AA421}"/>
      </w:docPartPr>
      <w:docPartBody>
        <w:p w:rsidR="00EE022C" w:rsidRDefault="00D437C0">
          <w:pPr>
            <w:pStyle w:val="B511F90AB12546CD99ACA099244F66A8"/>
          </w:pPr>
          <w:r w:rsidRPr="00565B06">
            <w:t>To</w:t>
          </w:r>
        </w:p>
      </w:docPartBody>
    </w:docPart>
    <w:docPart>
      <w:docPartPr>
        <w:name w:val="3DD2F9D677E24CBA959873A980D42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22DEA-A473-41DB-94A4-F8EFE3948771}"/>
      </w:docPartPr>
      <w:docPartBody>
        <w:p w:rsidR="00EE022C" w:rsidRDefault="00D437C0">
          <w:pPr>
            <w:pStyle w:val="3DD2F9D677E24CBA959873A980D42553"/>
          </w:pPr>
          <w:r w:rsidRPr="00565B06">
            <w:t>Experience</w:t>
          </w:r>
        </w:p>
      </w:docPartBody>
    </w:docPart>
    <w:docPart>
      <w:docPartPr>
        <w:name w:val="0C5A477120BE4D39A29BC615FFFDB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48FFD-B1CD-4C01-A9B6-2F2713C852FF}"/>
      </w:docPartPr>
      <w:docPartBody>
        <w:p w:rsidR="00EE022C" w:rsidRDefault="00D437C0">
          <w:pPr>
            <w:pStyle w:val="0C5A477120BE4D39A29BC615FFFDB823"/>
          </w:pPr>
          <w:r w:rsidRPr="00565B06">
            <w:t>Dates From</w:t>
          </w:r>
        </w:p>
      </w:docPartBody>
    </w:docPart>
    <w:docPart>
      <w:docPartPr>
        <w:name w:val="DE4DDD4DCDEB4A4FB920091B6AB34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3FF83-8761-4F36-9AE6-1265C5F336C4}"/>
      </w:docPartPr>
      <w:docPartBody>
        <w:p w:rsidR="00EE022C" w:rsidRDefault="00D437C0">
          <w:pPr>
            <w:pStyle w:val="DE4DDD4DCDEB4A4FB920091B6AB345AC"/>
          </w:pPr>
          <w:r w:rsidRPr="00565B06">
            <w:t>To</w:t>
          </w:r>
        </w:p>
      </w:docPartBody>
    </w:docPart>
    <w:docPart>
      <w:docPartPr>
        <w:name w:val="7F63A0ADD0CE4AA1A8CD2433CF89A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BDB5-2327-47AB-B702-B7707C265783}"/>
      </w:docPartPr>
      <w:docPartBody>
        <w:p w:rsidR="00EE022C" w:rsidRDefault="00D437C0">
          <w:pPr>
            <w:pStyle w:val="7F63A0ADD0CE4AA1A8CD2433CF89A049"/>
          </w:pPr>
          <w:r w:rsidRPr="00565B06">
            <w:t>Skills</w:t>
          </w:r>
        </w:p>
      </w:docPartBody>
    </w:docPart>
    <w:docPart>
      <w:docPartPr>
        <w:name w:val="A4F2503E02F44351A2C33045B936F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DD9E-3793-4962-B109-AF462F2197F4}"/>
      </w:docPartPr>
      <w:docPartBody>
        <w:p w:rsidR="00EE022C" w:rsidRDefault="00D437C0">
          <w:pPr>
            <w:pStyle w:val="A4F2503E02F44351A2C33045B936FCDE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C0"/>
    <w:rsid w:val="00D437C0"/>
    <w:rsid w:val="00EE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A1AAF0C494174B4DE7987A6A255F9">
    <w:name w:val="802A1AAF0C494174B4DE7987A6A255F9"/>
  </w:style>
  <w:style w:type="paragraph" w:customStyle="1" w:styleId="DA4C4765BBED49A99F24D1AD2E4694DB">
    <w:name w:val="DA4C4765BBED49A99F24D1AD2E4694DB"/>
  </w:style>
  <w:style w:type="paragraph" w:customStyle="1" w:styleId="B9FEA45886F241EDB12C86F38E367F24">
    <w:name w:val="B9FEA45886F241EDB12C86F38E367F24"/>
  </w:style>
  <w:style w:type="paragraph" w:customStyle="1" w:styleId="F57BD44F5A584FBAAD283E7FD637B737">
    <w:name w:val="F57BD44F5A584FBAAD283E7FD637B737"/>
  </w:style>
  <w:style w:type="paragraph" w:customStyle="1" w:styleId="F7877AC1D2EE41C48F238D4B31D23C0D">
    <w:name w:val="F7877AC1D2EE41C48F238D4B31D23C0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4C6550201DB431B95352CFFD8F9648C">
    <w:name w:val="74C6550201DB431B95352CFFD8F9648C"/>
  </w:style>
  <w:style w:type="paragraph" w:customStyle="1" w:styleId="8B3C29E7B01B4FB59691FDF40AB22460">
    <w:name w:val="8B3C29E7B01B4FB59691FDF40AB22460"/>
  </w:style>
  <w:style w:type="paragraph" w:customStyle="1" w:styleId="B511F90AB12546CD99ACA099244F66A8">
    <w:name w:val="B511F90AB12546CD99ACA099244F66A8"/>
  </w:style>
  <w:style w:type="paragraph" w:customStyle="1" w:styleId="3DD2F9D677E24CBA959873A980D42553">
    <w:name w:val="3DD2F9D677E24CBA959873A980D42553"/>
  </w:style>
  <w:style w:type="paragraph" w:customStyle="1" w:styleId="0C5A477120BE4D39A29BC615FFFDB823">
    <w:name w:val="0C5A477120BE4D39A29BC615FFFDB823"/>
  </w:style>
  <w:style w:type="paragraph" w:customStyle="1" w:styleId="DE4DDD4DCDEB4A4FB920091B6AB345AC">
    <w:name w:val="DE4DDD4DCDEB4A4FB920091B6AB345AC"/>
  </w:style>
  <w:style w:type="paragraph" w:customStyle="1" w:styleId="7F63A0ADD0CE4AA1A8CD2433CF89A049">
    <w:name w:val="7F63A0ADD0CE4AA1A8CD2433CF89A049"/>
  </w:style>
  <w:style w:type="paragraph" w:customStyle="1" w:styleId="A4F2503E02F44351A2C33045B936FCDE">
    <w:name w:val="A4F2503E02F44351A2C33045B936FC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Plot no 184,Sharada enclave
Adibatla,501510,Hyderabad</CompanyAddress>
  <CompanyPhone>9959349804</CompanyPhone>
  <CompanyFax/>
  <CompanyEmail>penumalashyam@gmail.com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2022-06-08T15:33:00Z</dcterms:created>
  <dcterms:modified xsi:type="dcterms:W3CDTF">2022-06-08T16:20:00Z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